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851" w:rsidRDefault="00664351">
      <w:pPr>
        <w:rPr>
          <w:b/>
          <w:sz w:val="32"/>
          <w:szCs w:val="32"/>
        </w:rPr>
      </w:pPr>
      <w:r w:rsidRPr="00664351">
        <w:rPr>
          <w:b/>
          <w:sz w:val="32"/>
          <w:szCs w:val="32"/>
        </w:rPr>
        <w:t>The Ising model</w:t>
      </w:r>
    </w:p>
    <w:p w:rsidR="00664351" w:rsidRPr="00664351" w:rsidRDefault="00664351">
      <w:bookmarkStart w:id="0" w:name="_GoBack"/>
      <w:bookmarkEnd w:id="0"/>
    </w:p>
    <w:sectPr w:rsidR="00664351" w:rsidRPr="006643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851"/>
    <w:rsid w:val="001C2851"/>
    <w:rsid w:val="0066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2BAD6"/>
  <w15:chartTrackingRefBased/>
  <w15:docId w15:val="{F8EBFC6A-3701-4B24-8511-73C99899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15</Characters>
  <Application>Microsoft Office Word</Application>
  <DocSecurity>0</DocSecurity>
  <Lines>1</Lines>
  <Paragraphs>1</Paragraphs>
  <ScaleCrop>false</ScaleCrop>
  <Company>Universitetet i Oslo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Asperud</dc:creator>
  <cp:keywords/>
  <dc:description/>
  <cp:lastModifiedBy>Jonas Asperud</cp:lastModifiedBy>
  <cp:revision>2</cp:revision>
  <dcterms:created xsi:type="dcterms:W3CDTF">2018-10-24T12:37:00Z</dcterms:created>
  <dcterms:modified xsi:type="dcterms:W3CDTF">2018-10-24T12:50:00Z</dcterms:modified>
</cp:coreProperties>
</file>